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6"/>
        <w:jc w:val="left"/>
        <w:keepLines w:val="0"/>
        <w:keepNext w:val="0"/>
        <w:spacing w:after="240" w:afterAutospacing="0"/>
        <w:widowControl/>
        <w:suppressLineNumbers w:val="0"/>
      </w:pPr>
      <w:r>
        <w:rPr>
          <w:rFonts w:ascii="宋体" w:hAnsi="宋体" w:eastAsia="宋体" w:cs="宋体"/>
          <w:sz w:val="24"/>
          <w:szCs w:val="24"/>
          <w:lang w:val="en-US" w:eastAsia="zh-CN" w:bidi="ar-SA"/>
        </w:rPr>
        <w:t xml:space="preserve">《知识主义宣言》</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我认为不把别人的看法读完就随意批评是不礼貌的。</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序</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素质教育者已经发射了若干小炮，现在，该轮到大炮开火了！</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近万年的人类文明史告诉我们一个事实－－－－我们留什么样的世界给后代，取决于我们留什么样的后代给世界。</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面向中国现在再不能促进生产力发</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展的教育，我们以此宣言庄严地向世界宣告：</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自此以后，所有认为教育改革无意义的说法都将走进坟墓！自此以后，所有认为应试教育还能适应新时代的观点都将走进坟墓！自此以后，所有认为学生是永远不能解放自己的奴仆的思想都将走进坟墓！</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在写这篇宣言时，我们不能把它叫做素质教育宣言，因为素质教育者仅仅是表面上反抗，而没有反抗思想箝制的本质；素质教育者仅把老师作为革命对</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象，而没有认识到它的阶级性；素质教育者仍抱有努力学习当了教育部长才能改教育的唯心史观，而没有认识到人民群众的作用；素质教育者仅强调道德教育，却没有认识到给知识分贵贱是道德教育缺失的根本。</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而真正认为应该科学地改革教育的人，称自己为知识主义者。他们认为，如果学生依靠兴趣学习，考试根本没有任何提供上进心的作用。而且指出教育改革是知识传递的必然结果，并首次把第四次科技革命引入到教育改革</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中。</w:t>
      </w:r>
      <w:r>
        <w:rPr>
          <w:rFonts w:ascii="宋体" w:hAnsi="宋体" w:eastAsia="宋体" w:cs="宋体"/>
          <w:sz w:val="24"/>
          <w:szCs w:val="24"/>
          <w:lang w:val="en-US" w:eastAsia="zh-CN" w:bidi="ar-SA"/>
        </w:rPr>
        <w:br w:type="textWrapping" w:clear="all"/>
      </w:r>
      <w:r>
        <w:rPr>
          <w:rFonts w:hint="eastAsia" w:ascii="宋体" w:hAnsi="宋体" w:eastAsia="宋体" w:cs="宋体"/>
          <w:sz w:val="24"/>
          <w:szCs w:val="24"/>
          <w:lang w:val="en-US" w:eastAsia="zh-CN" w:bidi="ar-SA"/>
        </w:rPr>
        <w:t xml:space="preserve">                              </w:t>
      </w:r>
      <w:r>
        <w:rPr>
          <w:rFonts w:ascii="宋体" w:hAnsi="宋体" w:eastAsia="宋体" w:cs="宋体"/>
          <w:sz w:val="24"/>
          <w:szCs w:val="24"/>
          <w:lang w:val="en-US" w:eastAsia="zh-CN" w:bidi="ar-SA"/>
        </w:rPr>
        <w:t xml:space="preserve">正文</w:t>
      </w:r>
      <w:r>
        <w:rPr>
          <w:rFonts w:ascii="宋体" w:hAnsi="宋体" w:eastAsia="宋体" w:cs="宋体"/>
          <w:sz w:val="24"/>
          <w:szCs w:val="24"/>
          <w:lang w:val="en-US" w:eastAsia="zh-CN" w:bidi="ar-SA"/>
        </w:rPr>
        <w:br w:type="textWrapping" w:clear="all"/>
      </w:r>
      <w:r>
        <w:rPr>
          <w:rFonts w:hint="eastAsia" w:ascii="宋体" w:hAnsi="宋体" w:eastAsia="宋体" w:cs="宋体"/>
          <w:sz w:val="24"/>
          <w:szCs w:val="24"/>
          <w:lang w:val="en-US" w:eastAsia="zh-CN" w:bidi="ar-SA"/>
        </w:rPr>
        <w:t xml:space="preserve">                              </w:t>
      </w:r>
      <w:r>
        <w:rPr>
          <w:rFonts w:ascii="宋体" w:hAnsi="宋体" w:eastAsia="宋体" w:cs="宋体"/>
          <w:sz w:val="24"/>
          <w:szCs w:val="24"/>
          <w:lang w:val="en-US" w:eastAsia="zh-CN" w:bidi="ar-SA"/>
        </w:rPr>
        <w:t xml:space="preserve">导言</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一场暴风雨，知识主义的暴风雨，酝酿在中国教育界的天空上，为了将这场暴风雨消灭在摇篮之中，秦始皇和隋炀帝，林彪和袁世凯，现代应试教育者和素质教育者，全都联合起来了！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有哪一个应试教育者不或明或暗地去攻击，讽刺知识主义呢？</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有哪一个应试教育者不宣传知识主义是不阳光，不向上，没有上进心的思</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想呢？</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从这两点可以看出一点事实：知识主义已经被应试教育公认为一种势力。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现在，是知识主义者公开表明自己的观点，自己的意图并拿自己的宣言来为这场暴风雨进行神圣的辩护的时候了！</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一</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至今一切教育史，都是知识增值加快知识传递速度，知识传递速度反抗教育制度的过程。</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语言与书本，教师与学校，收音机</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与电话，电视与网络，一句话，知识传递的工具，总是处于不断的变革之中，每一次变革的结果都是知识传递的速度被大大加快。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我们所说的教育的过程，其实就是知识传递的过程，知识传递的方式即教育制度，必须适应于知识传递的速度。</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考试在知识传递速度较慢的时代曾经拥有非常有效的作用。它为我们的封建社会的繁荣做出了很大的贡献。现代的应试教育开始于第二次工业革命，由于当时社会主要需要工人服从资本家去</w:t>
      </w:r>
      <w:r>
        <w:rPr>
          <w:rFonts w:ascii="宋体" w:hAnsi="宋体" w:eastAsia="宋体" w:cs="宋体"/>
          <w:sz w:val="24"/>
          <w:szCs w:val="24"/>
          <w:lang w:val="en-US" w:eastAsia="zh-CN" w:bidi="ar-SA"/>
        </w:rPr>
        <w:t xml:space="preserve">完成生产而并非鼓励生产力发展，因此需要一种箝制思想的制度，于是应试教育应运而生。</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素质教育则开始于第三次科技革命，其标志是开始鼓励生产力发展，但由于资本家需要箝制工人思想，因此素质教育仍然是在箝制思想，是为了迎合资本家利益的。</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由于市场越来越饱和，为了防止经济危机中的暴乱，资本家必须加强对工人的控制，这样素质教育就不能适应了，它必须返回应试教育。</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但《盖莫知识论》告诉我们，考试不是检验知识多少的标准，检验知识多少的标准是生产力发展的多少或知识的增值量。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因此，随着知识传递速度的加快，考试制度也即将寿终正寝，它的作用将被知识主义取代。</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那知识增值量又是如何检验的呢？我们可以通过让学生出书，以书的质量和数量作为标准，亦以发明创造亦即生产力的发展作为检验标准。</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二</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应试教育在历史上曾经起过非常革命的作用。</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应试教育，让一切宗教信仰都沉没在历史的长河中，把一切忠君爱国画上了句号。它无情地斩断了把人们束缚于封建尊长的形形色色的封建羁绊，它使人与人之间除了赤裸裸的利害关系，就再也没有任何别的关系了。它撕毁了不是知识的认识的面纱，使其淹没在了唯心史观的冰水只中，它打破了过去一切时代的思想控制，让他们永远留在了历史的过去。一句话，它用公开的，无耻</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的，直接的，露骨的思想控制代替了掩盖在宗教信仰中的思想控制。</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应试教育是多么善于利用唯心史观（也称历史唯心主义）啊！它为了维持自己的稳定，宣传“英雄”是决定历史的力量，让学生认为只有当上教育部长才能改革教育而不依靠人民群众，这样，这种制度就能持续稳定下去了。</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现在，它曾经用来反抗过去的武器对准它自己了。</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应试教育无意中促进了知识传递又无力抵抗，在知识主义面前越发地暴露</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它思想控制的本质，因而它即将在知识主义的暴风雨中走下历史舞台！</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三</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应试教育所奉行的准则和价值观，是我们称之为“唯分主义”的东西。</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唯分主义是与知识主义根本对立的一种思想与行为，是唯分主义者的基本准则。</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同应试教育一样，唯分主义也是第二次科技革命的产物，这种思想也迷漫在素质教育中。</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唯分主义的首要特点便是要给知识</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分贵贱，这也是其思想核心，即把知识分为学生该学的和不该学的，这是唯分主义的本质，但知识主义则不同，知识主义认为“知识生而平等”，给知识划分等级是极不利于知识传递的，这不言而喻。学习各种知识和学习一部分知识，知识传递速度是绝对不一样的。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那唯分主义认为什么知识才算该学呢？自然是考试要考的。唯分主义价值观认为，只要考得好就叫成功，因此导致学生老师大搞形式主义，只顾考试，其他知识一律不学，这也是我国形</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式主义的根源。而考得好就是成功更是无稽之谈，《盖莫知识论》第四章提到了成功是什么，如果有唯分主义思想，就不会有时间学习其它知识与创新，也就不会有知识增值，所以反而只会和成功越来越远了。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随着知识传递速度的高升，唯分主义的本质越来越暴露出来，为了维持应试教育，唯分主义者不得不进行一系列的计划。譬如，过分夸大互联网的危害以阻断知识传递最快的工具；进行所谓的教育改革，让学校重道德轻知识（我</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们说的不是不要道德，而是让道德和文化知识处于平等地位，事实上道德本身就符合知识的定义，而且让学生重视道德轻视文化知识的最好方式仍然是改变考试内容，以前我们曾经把学生体育事业放在第一位，然后教育的改革方法就是把体育变成考试内容，结果呢？我们达到我们真正目的了吗？学生的体质提高了吗？真好相反！为了分数，学生在空气污染严重超标的操场上练习千米长跑！这是我们的目的吗？道德会步体育的后尘吗？）；加强对学生思想控</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制，对学校进行“军队化”管理（我们说的军队化管理指的不是真的像军队一样，而是学生一切服从家长老师，以及以所谓方便管理为由而统一的校服之类）等等。</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同样，唯分主义还导致一种叫做个人英雄主义的东西。即认为考分高的人是社会的领导者，是历史的创造者，如果放在个人（某个考分数高的学生）身上，便是过分夸大自己在社会上的作用，自高自大，好出风头，把自己看作是凌驾于群众之上的“英雄”，轻视</w:t>
      </w:r>
      <w:r>
        <w:rPr>
          <w:rFonts w:ascii="宋体" w:hAnsi="宋体" w:eastAsia="宋体" w:cs="宋体"/>
          <w:sz w:val="24"/>
          <w:szCs w:val="24"/>
          <w:lang w:val="en-US" w:eastAsia="zh-CN" w:bidi="ar-SA"/>
        </w:rPr>
        <w:t xml:space="preserve">群众与集体的力量与智慧。唯分主义者把它简单地成为所谓的自信，实质上不过是给一种扭曲的自负心理批上了一层花外衣，蒙了一层遮羞布而已！</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同样，应试教育导致贫富差距的拉大。应试教育造成的教育资源的集中，造成了各地区文化素质的差距拉大，最终促使贫富差距拉大。而知识主义由于依靠于教育资源的公有，所以绝对不会出现这种问题。</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知识主义坚守的信念则是：坚决不给知识分贵贱，坚决不搞形式主义，坚</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决不阻碍知识传递，坚决不轻视群众的力量，坚决促进知识增值，坚决反对各种假的“改革”，坚决坚持为人民服务，永远把自己作为人民群众中普通的一员。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四</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知识教育论的理论发出后，不少人对此感到震撼－－－这些举措，不但闻所未闻，而且极大损害了一些人的利益，于是知识主义收到围攻。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1、知识主义一发出，你们便大喝：“知识主义，全国上下，一致反</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对！”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卓越的见解，必定超越庸人的常识，独到的论断，必会有违世俗的谬见。智慧的人，事未到而先知，愚昧的人，事以过依然不明，所以谋求国家重大利益，不必苟同世俗，完成伟大的功业，不必迁就庸人，更何况全国亿万学生、老师大多支持我们，为何说全国反对呢？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2、“但是考试是用了上千年啊！”</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历来如此，便对吗？只要有利于国家，就不应拘泥于传统，只要有利于人</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民，就应该打破旧的制度！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3、“应试教育每年都能给国家培养大批人才！”</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你们所谓的人才是什么？是你们培养出的高分低能，实利市侩的“人才”吗？对不起，社会不需要！</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4、“学生搞创新根本没用，学生的任务是学习！”</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你们学习的不也是前人创新吗？没有创新，生产力靠什么发展？不发展知识增值或生产力，社会就不认可你，你学习还有什么用？而且学生的任务是学</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习，你们却以此理由剥夺了他们看课外书（指与课本内容无关的书籍，请不要曲解成课外题）的权力。</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5、没有基础知识，怎么创新？就像不会拿工具就要造飞机一样。</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你们一旦没的说了，就曲解我的意思，知识主义说的是学习基础知识的同时培养兴趣和创新。</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6、“没有分数，怎么看知识的多少？”你们自以为要赢了，喊到。</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我们在前面讨论过了，能评判知识多少的唯一标准是生产力！</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7、“天才是99％的汗水加1％的灵感！所以学习比创新重要！”</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这句话的后半句是：“但那1％的灵感比前面99％的汗水都重要得多！”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8、玩网络游戏有没有兴趣？专业玩的天天叫苦！</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网游只是部分人有兴趣，专业玩的天天玩，又有应付的思想，自然没兴趣了。而且知识主义对网络游戏没什么兴趣，我们上网只为知识。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9、“你们要让老师公有啊！”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你们一听到师资力量公有，就说教</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师要公有了。那是你们把教师纯粹地看成生产工具，老师们总要向你们点头哈腰；为了工资，他们不得不把自己作为生产工具卖给了你们。</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关键是教师不是处于单纯的生产工具的地位，教师在不断的人际交往中，在互联网中，教学经验也在传递了（传递是认识的共性，不是知识特有的。），教学师资力量已经公有了，我们要做的只是把它扩大化！</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你们把压力强压给基层老师，让他们透不过气来，同时剥夺他们的思想自</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由权，让他们唯分是从。还使用竞争的方法评判老师，也让老师变成实利市侩的毒瘤？教师的职业是高尚的，但你们却强行给这个职业施压，给这个职业抹黑。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10、“没有压力就没有动力！”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没有压力也没有心理疾病，我们用兴趣代替了压力，不但有动力，而且让老师从被迫工作变为主动工作，让学生从被动学习变为主动学习，效果只会更好！</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11、“找你民主的美国去吧！”</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你们一说不过我们，就强行戴帽子，说我们是美分。但我们的教育思想也是反抗美国制度的！</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12、“一群差生，不从自身找原因，反倒怪制度！”</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事实上支持我们的大多是大学生，他们只会考试，在外根本找不到工作，还有广大老师，他们受够了这制度的压迫，</w:t>
      </w:r>
      <w:r>
        <w:rPr>
          <w:rFonts w:ascii="宋体" w:hAnsi="宋体" w:eastAsia="宋体" w:cs="宋体"/>
          <w:sz w:val="24"/>
          <w:szCs w:val="24"/>
          <w:lang w:val="zh-Hans" w:eastAsia="zh-CN" w:bidi="ar-SA"/>
        </w:rPr>
        <w:t xml:space="preserve">以及中小学生</w:t>
      </w:r>
      <w:r>
        <w:rPr>
          <w:rFonts w:ascii="宋体" w:hAnsi="宋体" w:eastAsia="宋体" w:cs="宋体"/>
          <w:sz w:val="24"/>
          <w:szCs w:val="24"/>
          <w:lang w:val="en-US" w:eastAsia="zh-CN" w:bidi="ar-SA"/>
        </w:rPr>
        <w:t xml:space="preserve">，他们压力山大，做题考试做题……其中60％以上都是你们说的考分很高的“好学生”，他们思想进步，学习努力，是真好学生，还</w:t>
      </w:r>
      <w:r>
        <w:rPr>
          <w:rFonts w:ascii="宋体" w:hAnsi="宋体" w:eastAsia="宋体" w:cs="宋体"/>
          <w:sz w:val="24"/>
          <w:szCs w:val="24"/>
          <w:lang w:val="en-US" w:eastAsia="zh-CN" w:bidi="ar-SA"/>
        </w:rPr>
        <w:t xml:space="preserve">有一些“好学生”仍不知改过，被动学习。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13、“你们自己懒还怪我们？”</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我们主动学习，为学习知识而学习，所以什么知识都学；你们被动学习，只学考试考的，谁懒谁不懒还不清楚吗？</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五</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知识主义不是某位大改革家的突发奇想，它只是我们现在所处的社会的一般表述。</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知识主义依赖于第四次科技革</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命，由于第四次科技革命生产力的高速发展，箝制人思想的制度显然不适应了，需要一种新的制度，即知识主义。</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同样，知识主义如果没有第四次科技革命提供的高速的知识传递，也不能建立起来。</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知识主义者目前同素质教育者一同主张教育改革，但与素质教育者不同的是，知识主义主要任务在于转变人民群众的思想。</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在所有这些运动中，知识主义都强调知识传递速度是教育改革的基本问</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题，不管这些问题发展如何。</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知识主义者不屑于隐藏自己的意图：他们的目的只有拿起知识传递速度和知识主义思想两个武器彻底消灭应试教育才能达到！让应试教育者在知识主义面前发抖吧！中国在这场暴风雨中失去的只是箝制它的枷锁，它迎来的将是第四次科技革命的新时代！</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让暴风雨来的更猛烈些吧！洞穿应试教育的心脏，让愤怒的真理之烈火烧尽每一片黑暗！ </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t xml:space="preserve">　　全中国所有的反应试教育者联合起来！</w:t>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br w:type="textWrapping" w:clear="all"/>
      </w:r>
      <w:r>
        <w:rPr>
          <w:rFonts w:ascii="宋体" w:hAnsi="宋体" w:eastAsia="宋体" w:cs="宋体"/>
          <w:sz w:val="24"/>
          <w:szCs w:val="24"/>
          <w:lang w:val="en-US" w:eastAsia="zh-CN" w:bidi="ar-SA"/>
        </w:rPr>
        <w:fldChar w:fldCharType="begin"/>
      </w:r>
      <w:r>
        <w:rPr>
          <w:rFonts w:ascii="宋体" w:hAnsi="宋体" w:eastAsia="宋体" w:cs="宋体"/>
          <w:sz w:val="24"/>
          <w:szCs w:val="24"/>
          <w:lang w:val="en-US" w:eastAsia="zh-CN" w:bidi="ar-SA"/>
        </w:rPr>
        <w:instrText xml:space="preserve">INCLUDEPICTURE \d "http://b378.photo.store.qq.com/psb?/v11mk8mq2n2xgb/2c3mgjztxdamjxxqxj0h52v9c*qxl4cs5ics2tg2was!/b/dnnlt.eghgaa&amp;ek=1&amp;kp=1&amp;pt=0&amp;bo=9ae5aqaaaaafao4!&amp;t=5&amp;su=094943713&amp;sce=0-12-12&amp;rf=2-9" \* MERGEFORMATINET </w:instrText>
      </w:r>
      <w:r>
        <w:rPr>
          <w:rFonts w:ascii="宋体" w:hAnsi="宋体" w:eastAsia="宋体" w:cs="宋体"/>
          <w:sz w:val="24"/>
          <w:szCs w:val="24"/>
          <w:lang w:val="en-US" w:eastAsia="zh-CN" w:bidi="ar-SA"/>
        </w:rPr>
        <w:fldChar w:fldCharType="separate"/>
      </w:r>
      <w:r>
        <w:rPr>
          <w:rFonts w:ascii="宋体" w:hAnsi="宋体" w:eastAsia="宋体" w:cs="宋体"/>
          <w:sz w:val="24"/>
          <w:szCs w:val="24"/>
          <w:lang w:val="en-US" w:eastAsia="zh-CN" w:bidi="ar-SA"/>
        </w:rPr>
        <w:fldChar w:fldCharType="end"/>
      </w:r>
      <w:r/>
    </w:p>
    <w:sectPr>
      <w:footnotePr/>
      <w:endnotePr/>
      <w:type w:val="nextPage"/>
      <w:pgSz w:w="11906" w:h="16838" w:orient="portrait"/>
      <w:pgMar w:top="1440" w:right="1800" w:bottom="1440" w:left="1800" w:header="851" w:footer="992"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font w:name="Arial">
    <w:panose1 w:val="020B0604020202020204"/>
  </w:font>
  <w:font w:name="宋体">
    <w:panose1 w:val="0200060300000000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6"/>
    <w:next w:val="816"/>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6"/>
    <w:next w:val="816"/>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6"/>
    <w:next w:val="816"/>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6"/>
    <w:next w:val="816"/>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6"/>
    <w:next w:val="816"/>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6"/>
    <w:next w:val="816"/>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6"/>
    <w:next w:val="816"/>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6"/>
    <w:next w:val="816"/>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6"/>
    <w:next w:val="816"/>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List Paragraph"/>
    <w:basedOn w:val="816"/>
    <w:uiPriority w:val="34"/>
    <w:qFormat/>
    <w:pPr>
      <w:contextualSpacing/>
      <w:ind w:left="720"/>
    </w:pPr>
  </w:style>
  <w:style w:type="paragraph" w:styleId="657">
    <w:name w:val="No Spacing"/>
    <w:uiPriority w:val="1"/>
    <w:qFormat/>
    <w:pPr>
      <w:spacing w:before="0" w:after="0" w:line="240" w:lineRule="auto"/>
    </w:p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1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1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5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5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7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7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next w:val="816"/>
    <w:link w:val="816"/>
    <w:qFormat/>
    <w:pPr>
      <w:jc w:val="both"/>
      <w:widowControl w:val="off"/>
    </w:pPr>
    <w:rPr>
      <w:rFonts w:eastAsia="仿宋_GB2312"/>
      <w:sz w:val="30"/>
      <w:szCs w:val="24"/>
      <w:lang w:val="en-US" w:eastAsia="zh-CN" w:bidi="ar-SA"/>
    </w:rPr>
  </w:style>
  <w:style w:type="character" w:styleId="817">
    <w:name w:val="默认段落字体"/>
    <w:next w:val="817"/>
    <w:link w:val="816"/>
    <w:semiHidden/>
  </w:style>
  <w:style w:type="table" w:styleId="818">
    <w:name w:val="普通表格"/>
    <w:next w:val="818"/>
    <w:link w:val="816"/>
    <w:semiHidden/>
    <w:tblPr/>
  </w:style>
  <w:style w:type="character" w:styleId="819">
    <w:name w:val=" Char Char"/>
    <w:next w:val="819"/>
    <w:link w:val="820"/>
    <w:rPr>
      <w:rFonts w:ascii="仿宋_GB2312" w:eastAsia="仿宋_GB2312"/>
      <w:bCs/>
      <w:sz w:val="32"/>
      <w:szCs w:val="24"/>
      <w:lang w:val="en-US" w:eastAsia="zh-CN" w:bidi="ar-SA"/>
    </w:rPr>
  </w:style>
  <w:style w:type="paragraph" w:styleId="820">
    <w:name w:val="正文文本缩进"/>
    <w:basedOn w:val="816"/>
    <w:next w:val="820"/>
    <w:link w:val="819"/>
    <w:pPr>
      <w:ind w:firstLine="640"/>
    </w:pPr>
    <w:rPr>
      <w:rFonts w:ascii="仿宋_GB2312"/>
      <w:bCs/>
      <w:sz w:val="32"/>
    </w:rPr>
  </w:style>
  <w:style w:type="character" w:styleId="821" w:default="1">
    <w:name w:val="Default Paragraph Font"/>
    <w:uiPriority w:val="1"/>
    <w:semiHidden/>
    <w:unhideWhenUsed/>
  </w:style>
  <w:style w:type="numbering" w:styleId="822" w:default="1">
    <w:name w:val="No List"/>
    <w:uiPriority w:val="99"/>
    <w:semiHidden/>
    <w:unhideWhenUsed/>
  </w:style>
  <w:style w:type="table" w:styleId="82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Manager/>
  <ScaleCrop>false</ScaleCrop>
  <Template>Norma</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2</cp:revision>
  <dcterms:modified xsi:type="dcterms:W3CDTF">2023-02-22T11:18:13Z</dcterms:modified>
</cp:coreProperties>
</file>